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7C6027" w14:textId="77777777" w:rsidTr="001B2ABD">
        <w:tc>
          <w:tcPr>
            <w:tcW w:w="3600" w:type="dxa"/>
          </w:tcPr>
          <w:p w14:paraId="55DC2A28" w14:textId="5B5C9AE2" w:rsidR="004D3011" w:rsidRPr="00BC2D1C" w:rsidRDefault="006D0A16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063D5B9" wp14:editId="75B69B96">
                  <wp:extent cx="3566160" cy="77730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726" cy="779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C84A55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63D84C0F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7BEAC99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44A681" w14:textId="27C46EEF" w:rsidR="00036450" w:rsidRDefault="003818C7" w:rsidP="00036450">
            <w:r>
              <w:t xml:space="preserve">2018 _ 2021                   </w:t>
            </w:r>
            <w:proofErr w:type="spellStart"/>
            <w:r w:rsidR="006D0A16">
              <w:t>kuniyamuthur</w:t>
            </w:r>
            <w:proofErr w:type="spellEnd"/>
            <w:r>
              <w:t xml:space="preserve"> Girls </w:t>
            </w:r>
            <w:proofErr w:type="spellStart"/>
            <w:r>
              <w:t>Higer</w:t>
            </w:r>
            <w:proofErr w:type="spellEnd"/>
            <w:r>
              <w:t xml:space="preserve"> Secondary school</w:t>
            </w:r>
          </w:p>
          <w:p w14:paraId="59B49E6B" w14:textId="46D7CA5B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 w:rsidR="006D0A16">
              <w:t xml:space="preserve">      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</w:t>
            </w:r>
            <w:r w:rsidR="006D0A16">
              <w:t>ar</w:t>
            </w:r>
            <w:proofErr w:type="spellEnd"/>
            <w:r w:rsidR="006D0A16">
              <w:t xml:space="preserve"> </w:t>
            </w:r>
            <w:r>
              <w:t>art</w:t>
            </w:r>
            <w:r w:rsidR="006D0A16">
              <w:t xml:space="preserve"> science and </w:t>
            </w:r>
            <w:proofErr w:type="spellStart"/>
            <w:r w:rsidR="006D0A16">
              <w:t>tamil</w:t>
            </w:r>
            <w:proofErr w:type="spellEnd"/>
            <w:r w:rsidR="006D0A16">
              <w:t xml:space="preserve"> college </w:t>
            </w:r>
          </w:p>
          <w:p w14:paraId="012E5CF2" w14:textId="77777777" w:rsidR="00517AB1" w:rsidRDefault="00517AB1" w:rsidP="00036450">
            <w:pPr>
              <w:pStyle w:val="Heading2"/>
            </w:pPr>
          </w:p>
          <w:p w14:paraId="6AB05CDE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0AE7B042" w14:textId="6DD6D69F" w:rsidR="00036450" w:rsidRDefault="003818C7" w:rsidP="00B359E4">
            <w:pPr>
              <w:pStyle w:val="Heading4"/>
            </w:pPr>
            <w:r>
              <w:t>*JAVASCRIPT</w:t>
            </w:r>
          </w:p>
          <w:p w14:paraId="7561795D" w14:textId="58BA5733" w:rsidR="003818C7" w:rsidRDefault="003818C7" w:rsidP="003818C7">
            <w:r>
              <w:t>*CSS</w:t>
            </w:r>
          </w:p>
          <w:p w14:paraId="3779D720" w14:textId="654EFB63" w:rsidR="003818C7" w:rsidRPr="003818C7" w:rsidRDefault="003818C7" w:rsidP="003818C7">
            <w:r>
              <w:t>* HTML</w:t>
            </w:r>
          </w:p>
          <w:p w14:paraId="583EC7A8" w14:textId="77777777" w:rsidR="00036450" w:rsidRPr="00036450" w:rsidRDefault="00036450" w:rsidP="00B359E4">
            <w:pPr>
              <w:pStyle w:val="Date"/>
            </w:pPr>
          </w:p>
          <w:p w14:paraId="39623AD0" w14:textId="314F61F2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3615B2DA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6D0A16">
        <w:rPr>
          <w:sz w:val="24"/>
          <w:szCs w:val="24"/>
        </w:rPr>
        <w:t>ALAGUPRIYA.B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2E03F1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4FE2318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3393A4E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109FC" wp14:editId="630AE869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DDFF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422ABC23" w14:textId="2DEB5E0B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6D0A16">
        <w:rPr>
          <w:sz w:val="24"/>
          <w:szCs w:val="24"/>
        </w:rPr>
        <w:t>Kuniyamuthur</w:t>
      </w:r>
      <w:proofErr w:type="spellEnd"/>
      <w:r w:rsidR="00BC2D1C">
        <w:rPr>
          <w:sz w:val="24"/>
          <w:szCs w:val="24"/>
        </w:rPr>
        <w:t xml:space="preserve"> </w:t>
      </w:r>
      <w:r>
        <w:rPr>
          <w:sz w:val="24"/>
          <w:szCs w:val="24"/>
        </w:rPr>
        <w:t>Coimbatore _ 641007</w:t>
      </w:r>
    </w:p>
    <w:bookmarkStart w:id="0" w:name="_GoBack"/>
    <w:bookmarkEnd w:id="0"/>
    <w:p w14:paraId="7C8072B6" w14:textId="452449EC" w:rsidR="00517AB1" w:rsidRDefault="006D0A16" w:rsidP="003818C7">
      <w:pPr>
        <w:tabs>
          <w:tab w:val="left" w:pos="990"/>
        </w:tabs>
        <w:rPr>
          <w:sz w:val="24"/>
          <w:szCs w:val="24"/>
        </w:rPr>
      </w:pPr>
      <w:r>
        <w:rPr>
          <w:rStyle w:val="Hyperlink"/>
          <w:sz w:val="24"/>
          <w:szCs w:val="24"/>
        </w:rPr>
        <w:fldChar w:fldCharType="begin"/>
      </w:r>
      <w:r>
        <w:rPr>
          <w:rStyle w:val="Hyperlink"/>
          <w:sz w:val="24"/>
          <w:szCs w:val="24"/>
        </w:rPr>
        <w:instrText xml:space="preserve"> HYPERLINK "mailto:</w:instrText>
      </w:r>
      <w:r w:rsidRPr="006D0A16">
        <w:rPr>
          <w:rStyle w:val="Hyperlink"/>
          <w:sz w:val="24"/>
          <w:szCs w:val="24"/>
        </w:rPr>
        <w:instrText>*alagupriya@gmail.com</w:instrText>
      </w:r>
      <w:r>
        <w:rPr>
          <w:rStyle w:val="Hyperlink"/>
          <w:sz w:val="24"/>
          <w:szCs w:val="24"/>
        </w:rPr>
        <w:instrText xml:space="preserve">" </w:instrText>
      </w:r>
      <w:r>
        <w:rPr>
          <w:rStyle w:val="Hyperlink"/>
          <w:sz w:val="24"/>
          <w:szCs w:val="24"/>
        </w:rPr>
        <w:fldChar w:fldCharType="separate"/>
      </w:r>
      <w:r w:rsidRPr="00001546">
        <w:rPr>
          <w:rStyle w:val="Hyperlink"/>
          <w:sz w:val="24"/>
          <w:szCs w:val="24"/>
        </w:rPr>
        <w:t>*alagupriya@gmail.com</w:t>
      </w:r>
      <w:r>
        <w:rPr>
          <w:rStyle w:val="Hyperlink"/>
          <w:sz w:val="24"/>
          <w:szCs w:val="24"/>
        </w:rPr>
        <w:fldChar w:fldCharType="end"/>
      </w:r>
    </w:p>
    <w:p w14:paraId="66BDB4D0" w14:textId="10959059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>9790123456</w:t>
      </w:r>
      <w:r>
        <w:rPr>
          <w:sz w:val="24"/>
          <w:szCs w:val="24"/>
        </w:rPr>
        <w:t xml:space="preserve"> </w:t>
      </w:r>
    </w:p>
    <w:sectPr w:rsidR="00517AB1" w:rsidRPr="00517AB1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4140" w14:textId="77777777" w:rsidR="00124F9C" w:rsidRDefault="00124F9C" w:rsidP="000C45FF">
      <w:r>
        <w:separator/>
      </w:r>
    </w:p>
  </w:endnote>
  <w:endnote w:type="continuationSeparator" w:id="0">
    <w:p w14:paraId="49779634" w14:textId="77777777" w:rsidR="00124F9C" w:rsidRDefault="00124F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7083F" w14:textId="77777777" w:rsidR="00124F9C" w:rsidRDefault="00124F9C" w:rsidP="000C45FF">
      <w:r>
        <w:separator/>
      </w:r>
    </w:p>
  </w:footnote>
  <w:footnote w:type="continuationSeparator" w:id="0">
    <w:p w14:paraId="397D78E6" w14:textId="77777777" w:rsidR="00124F9C" w:rsidRDefault="00124F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24F9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6D0A16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4021F7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4021F7"/>
    <w:rsid w:val="00446DDF"/>
    <w:rsid w:val="008B21CC"/>
    <w:rsid w:val="00C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9B42B9-D0EF-4264-9493-75443A13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2023-10-26T18:36:00Z</dcterms:created>
  <dcterms:modified xsi:type="dcterms:W3CDTF">2023-10-26T18:36:00Z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